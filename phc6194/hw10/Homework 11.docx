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32" w:rsidRDefault="00595332" w:rsidP="00595332">
      <w:r>
        <w:t xml:space="preserve">Homework </w:t>
      </w:r>
      <w:r w:rsidR="00A76FCE">
        <w:t>1</w:t>
      </w:r>
      <w:r w:rsidR="00866661">
        <w:t>0</w:t>
      </w:r>
      <w:bookmarkStart w:id="0" w:name="_GoBack"/>
      <w:bookmarkEnd w:id="0"/>
      <w:r>
        <w:t xml:space="preserve">: </w:t>
      </w:r>
      <w:r w:rsidR="00A76FCE">
        <w:t xml:space="preserve">Disease </w:t>
      </w:r>
      <w:r>
        <w:t xml:space="preserve">Cluster </w:t>
      </w:r>
      <w:r w:rsidR="00A76FCE">
        <w:t>A</w:t>
      </w:r>
      <w:r>
        <w:t>nalysis</w:t>
      </w:r>
    </w:p>
    <w:p w:rsidR="00595332" w:rsidRDefault="00595332" w:rsidP="00595332">
      <w:r>
        <w:t>PHC 6937: Spatial Epidemiology</w:t>
      </w:r>
    </w:p>
    <w:p w:rsidR="00BB2B3D" w:rsidRDefault="00BB2B3D"/>
    <w:p w:rsidR="00595332" w:rsidRDefault="00595332"/>
    <w:p w:rsidR="00595332" w:rsidRDefault="001B3EEB">
      <w:r>
        <w:t xml:space="preserve">For this assignment you will investigate clustering of </w:t>
      </w:r>
      <w:r w:rsidRPr="001B3EEB">
        <w:rPr>
          <w:i/>
        </w:rPr>
        <w:t>P. falciparum</w:t>
      </w:r>
      <w:r>
        <w:t xml:space="preserve"> parasite rates in an African country. Data </w:t>
      </w:r>
      <w:r w:rsidR="00D86670">
        <w:t xml:space="preserve">and appropriate </w:t>
      </w:r>
      <w:proofErr w:type="spellStart"/>
      <w:r w:rsidR="00D86670">
        <w:t>shapefiles</w:t>
      </w:r>
      <w:proofErr w:type="spellEnd"/>
      <w:r w:rsidR="00D86670">
        <w:t xml:space="preserve"> </w:t>
      </w:r>
      <w:r>
        <w:t>are provided through Sakai</w:t>
      </w:r>
      <w:r w:rsidR="00E63814">
        <w:t xml:space="preserve">. </w:t>
      </w:r>
      <w:r>
        <w:t>Please</w:t>
      </w:r>
      <w:r w:rsidR="00E63814">
        <w:t xml:space="preserve"> perform the </w:t>
      </w:r>
      <w:r>
        <w:t>following tasks</w:t>
      </w:r>
      <w:r w:rsidR="002D72AB">
        <w:t xml:space="preserve"> and include all requested outputs and answers in a separate Word file numbered according to step</w:t>
      </w:r>
      <w:r>
        <w:t>:</w:t>
      </w:r>
    </w:p>
    <w:p w:rsidR="00E63814" w:rsidRDefault="00E63814"/>
    <w:p w:rsidR="001B3EEB" w:rsidRDefault="001B3EEB" w:rsidP="00E63814">
      <w:pPr>
        <w:pStyle w:val="ListParagraph"/>
        <w:numPr>
          <w:ilvl w:val="0"/>
          <w:numId w:val="1"/>
        </w:numPr>
      </w:pPr>
      <w:r>
        <w:t>Choose a country to investigate</w:t>
      </w:r>
      <w:r w:rsidR="002040D5">
        <w:t>, there are four options: Brazil, Ghana, Kenya, and Tanzania</w:t>
      </w:r>
      <w:r>
        <w:t>. State your choice in your word file.</w:t>
      </w:r>
    </w:p>
    <w:p w:rsidR="00E3113B" w:rsidRDefault="00D86670" w:rsidP="00E63814">
      <w:pPr>
        <w:pStyle w:val="ListParagraph"/>
        <w:numPr>
          <w:ilvl w:val="0"/>
          <w:numId w:val="1"/>
        </w:numPr>
      </w:pPr>
      <w:r>
        <w:t xml:space="preserve">Import the </w:t>
      </w:r>
      <w:r w:rsidR="00845CC6">
        <w:t>World</w:t>
      </w:r>
      <w:r>
        <w:t xml:space="preserve"> and </w:t>
      </w:r>
      <w:r w:rsidR="00845CC6">
        <w:t>country</w:t>
      </w:r>
      <w:r w:rsidR="00BE1D01">
        <w:t xml:space="preserve"> </w:t>
      </w:r>
      <w:proofErr w:type="spellStart"/>
      <w:r w:rsidR="00845CC6">
        <w:t>shapefile</w:t>
      </w:r>
      <w:proofErr w:type="spellEnd"/>
      <w:r w:rsidR="00845CC6">
        <w:t xml:space="preserve"> of choice into ArcGIS. </w:t>
      </w:r>
      <w:r w:rsidR="00E3113B">
        <w:t>Import the country’s data.</w:t>
      </w:r>
    </w:p>
    <w:p w:rsidR="002D72AB" w:rsidRDefault="002D72AB" w:rsidP="002D72AB">
      <w:pPr>
        <w:pStyle w:val="ListParagraph"/>
        <w:numPr>
          <w:ilvl w:val="0"/>
          <w:numId w:val="1"/>
        </w:numPr>
      </w:pPr>
      <w:r>
        <w:t xml:space="preserve">Perform a global autocorrelation on the parasite rate variable with either ArcGIS or </w:t>
      </w:r>
      <w:proofErr w:type="spellStart"/>
      <w:r>
        <w:t>GeoDa</w:t>
      </w:r>
      <w:proofErr w:type="spellEnd"/>
      <w:r>
        <w:t xml:space="preserve">. If using </w:t>
      </w:r>
      <w:proofErr w:type="spellStart"/>
      <w:r>
        <w:t>GeoDa</w:t>
      </w:r>
      <w:proofErr w:type="spellEnd"/>
      <w:r>
        <w:t xml:space="preserve">, right click on plot and select “Display Statistics”. </w:t>
      </w:r>
      <w:r w:rsidRPr="002D72AB">
        <w:t xml:space="preserve">Copy html output if using ArcGIS or the Moran’s I plot if using </w:t>
      </w:r>
      <w:proofErr w:type="spellStart"/>
      <w:r w:rsidRPr="002D72AB">
        <w:t>GeoDa</w:t>
      </w:r>
      <w:proofErr w:type="spellEnd"/>
      <w:r w:rsidRPr="002D72AB">
        <w:t>.</w:t>
      </w:r>
      <w:r w:rsidR="000B3C78">
        <w:t xml:space="preserve"> Interpret these statistics.</w:t>
      </w:r>
    </w:p>
    <w:p w:rsidR="000B3C78" w:rsidRDefault="002D72AB" w:rsidP="00E63814">
      <w:pPr>
        <w:pStyle w:val="ListParagraph"/>
        <w:numPr>
          <w:ilvl w:val="0"/>
          <w:numId w:val="1"/>
        </w:numPr>
      </w:pPr>
      <w:r>
        <w:t xml:space="preserve">Perform a local autocorrelation to show clusters using either ArcGIS (either local Moran’s I or </w:t>
      </w:r>
      <w:proofErr w:type="spellStart"/>
      <w:r>
        <w:t>Getis-Ord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) or </w:t>
      </w:r>
      <w:proofErr w:type="spellStart"/>
      <w:r>
        <w:t>GeoDa</w:t>
      </w:r>
      <w:proofErr w:type="spellEnd"/>
      <w:r>
        <w:t xml:space="preserve">. Add any outputted maps to your Word file. </w:t>
      </w:r>
      <w:r w:rsidR="000B3C78">
        <w:t xml:space="preserve">Include legends and titles as appropriate. </w:t>
      </w:r>
    </w:p>
    <w:p w:rsidR="002D72AB" w:rsidRDefault="000B3C78" w:rsidP="000B3C78">
      <w:pPr>
        <w:pStyle w:val="ListParagraph"/>
        <w:numPr>
          <w:ilvl w:val="0"/>
          <w:numId w:val="1"/>
        </w:numPr>
      </w:pPr>
      <w:r>
        <w:t>Describe you what you see in your maps in a few sentences.</w:t>
      </w:r>
    </w:p>
    <w:p w:rsidR="00E63814" w:rsidRDefault="00E63814" w:rsidP="00E63814"/>
    <w:sectPr w:rsidR="00E63814" w:rsidSect="003419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769"/>
    <w:multiLevelType w:val="hybridMultilevel"/>
    <w:tmpl w:val="7FAA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32"/>
    <w:rsid w:val="00013DB5"/>
    <w:rsid w:val="000358C7"/>
    <w:rsid w:val="00052C81"/>
    <w:rsid w:val="000A3189"/>
    <w:rsid w:val="000B3C78"/>
    <w:rsid w:val="001958DE"/>
    <w:rsid w:val="001B3EEB"/>
    <w:rsid w:val="002040D5"/>
    <w:rsid w:val="0020416D"/>
    <w:rsid w:val="0028144F"/>
    <w:rsid w:val="00297EB7"/>
    <w:rsid w:val="002D72AB"/>
    <w:rsid w:val="00341990"/>
    <w:rsid w:val="00360156"/>
    <w:rsid w:val="003C6D1B"/>
    <w:rsid w:val="003E5070"/>
    <w:rsid w:val="003F5AEF"/>
    <w:rsid w:val="00480898"/>
    <w:rsid w:val="00595332"/>
    <w:rsid w:val="00656E2B"/>
    <w:rsid w:val="006F6962"/>
    <w:rsid w:val="00707C45"/>
    <w:rsid w:val="007E6182"/>
    <w:rsid w:val="00841421"/>
    <w:rsid w:val="00845CC6"/>
    <w:rsid w:val="00866661"/>
    <w:rsid w:val="008A4E66"/>
    <w:rsid w:val="008B6F18"/>
    <w:rsid w:val="009B3E3E"/>
    <w:rsid w:val="00A73E8F"/>
    <w:rsid w:val="00A76FCE"/>
    <w:rsid w:val="00AF3C39"/>
    <w:rsid w:val="00B823AF"/>
    <w:rsid w:val="00BA1D92"/>
    <w:rsid w:val="00BB1B4C"/>
    <w:rsid w:val="00BB2B3D"/>
    <w:rsid w:val="00BC67E5"/>
    <w:rsid w:val="00BE1D01"/>
    <w:rsid w:val="00C4386D"/>
    <w:rsid w:val="00D86670"/>
    <w:rsid w:val="00E3113B"/>
    <w:rsid w:val="00E50294"/>
    <w:rsid w:val="00E63814"/>
    <w:rsid w:val="00ED6F26"/>
    <w:rsid w:val="00F2614E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3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3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DDB3D800.dotm</Template>
  <TotalTime>5</TotalTime>
  <Pages>1</Pages>
  <Words>181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Xu,Xiaohui</cp:lastModifiedBy>
  <cp:revision>5</cp:revision>
  <dcterms:created xsi:type="dcterms:W3CDTF">2012-11-18T07:19:00Z</dcterms:created>
  <dcterms:modified xsi:type="dcterms:W3CDTF">2014-10-31T21:14:00Z</dcterms:modified>
</cp:coreProperties>
</file>