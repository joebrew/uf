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11" w:rsidRDefault="00E358BB">
      <w:r>
        <w:t>Homework</w:t>
      </w:r>
      <w:r w:rsidR="001243C0">
        <w:t xml:space="preserve"> #</w:t>
      </w:r>
      <w:r w:rsidR="00133897">
        <w:t>2</w:t>
      </w:r>
    </w:p>
    <w:p w:rsidR="001243C0" w:rsidRDefault="004804E5">
      <w:r>
        <w:t xml:space="preserve">Please refer to lecture </w:t>
      </w:r>
      <w:r w:rsidR="00133897">
        <w:t>2</w:t>
      </w:r>
      <w:r>
        <w:t xml:space="preserve"> tutorials and its geodatabase to answer the following questions. </w:t>
      </w:r>
    </w:p>
    <w:p w:rsidR="00E358BB" w:rsidRDefault="00E358BB" w:rsidP="00E358BB">
      <w:pPr>
        <w:pStyle w:val="ListParagraph"/>
        <w:numPr>
          <w:ilvl w:val="0"/>
          <w:numId w:val="2"/>
        </w:numPr>
      </w:pPr>
      <w:r>
        <w:t>What are the coordinate systems in each of the datasets and the feature classes which are not in a dataset?</w:t>
      </w:r>
    </w:p>
    <w:p w:rsidR="00E358BB" w:rsidRDefault="00E358BB" w:rsidP="00E358BB">
      <w:pPr>
        <w:ind w:left="360"/>
      </w:pPr>
      <w:r>
        <w:t>Alachua Dataset:</w:t>
      </w:r>
    </w:p>
    <w:p w:rsidR="00E358BB" w:rsidRDefault="00E358BB" w:rsidP="00E358BB">
      <w:pPr>
        <w:ind w:left="360"/>
      </w:pPr>
      <w:r>
        <w:t>Florida Dataset</w:t>
      </w:r>
      <w:r w:rsidR="003F0016">
        <w:t>:</w:t>
      </w:r>
      <w:bookmarkStart w:id="0" w:name="_GoBack"/>
      <w:bookmarkEnd w:id="0"/>
    </w:p>
    <w:p w:rsidR="00E358BB" w:rsidRDefault="00E358BB" w:rsidP="00E358BB">
      <w:pPr>
        <w:ind w:left="360"/>
      </w:pPr>
      <w:r>
        <w:t>USA Dataset</w:t>
      </w:r>
      <w:r w:rsidR="003F0016">
        <w:t>:</w:t>
      </w:r>
    </w:p>
    <w:p w:rsidR="00E358BB" w:rsidRDefault="00E358BB" w:rsidP="00E358BB">
      <w:pPr>
        <w:ind w:left="360"/>
      </w:pPr>
      <w:r>
        <w:t>World Dataset</w:t>
      </w:r>
      <w:r w:rsidR="003F0016">
        <w:t>:</w:t>
      </w:r>
    </w:p>
    <w:p w:rsidR="00E358BB" w:rsidRDefault="00E358BB" w:rsidP="00E358BB">
      <w:pPr>
        <w:ind w:left="360"/>
      </w:pPr>
      <w:proofErr w:type="spellStart"/>
      <w:r>
        <w:t>Alachua_Blockgroup</w:t>
      </w:r>
      <w:proofErr w:type="spellEnd"/>
      <w:r>
        <w:t xml:space="preserve"> feature class:</w:t>
      </w:r>
    </w:p>
    <w:p w:rsidR="0030372B" w:rsidRDefault="00E358BB" w:rsidP="00EA6507">
      <w:pPr>
        <w:ind w:left="360"/>
      </w:pPr>
      <w:proofErr w:type="spellStart"/>
      <w:r>
        <w:t>Hospital</w:t>
      </w:r>
      <w:r w:rsidR="0030372B">
        <w:t>_wrongprj</w:t>
      </w:r>
      <w:proofErr w:type="spellEnd"/>
      <w:r>
        <w:t xml:space="preserve"> feature class:</w:t>
      </w:r>
    </w:p>
    <w:p w:rsidR="00E358BB" w:rsidRDefault="0030372B" w:rsidP="00E358BB">
      <w:pPr>
        <w:pStyle w:val="ListParagraph"/>
        <w:numPr>
          <w:ilvl w:val="0"/>
          <w:numId w:val="2"/>
        </w:numPr>
      </w:pPr>
      <w:r>
        <w:t>What was wrong of the coordinate system information in the data layer “</w:t>
      </w:r>
      <w:proofErr w:type="spellStart"/>
      <w:r>
        <w:t>hospital_wrongprj</w:t>
      </w:r>
      <w:proofErr w:type="spellEnd"/>
      <w:r>
        <w:t>”?</w:t>
      </w:r>
    </w:p>
    <w:p w:rsidR="00EA6507" w:rsidRDefault="00EA6507" w:rsidP="00EA6507">
      <w:pPr>
        <w:pStyle w:val="ListParagraph"/>
        <w:ind w:left="360"/>
      </w:pPr>
    </w:p>
    <w:p w:rsidR="00EA6507" w:rsidRDefault="00EA6507" w:rsidP="00EA6507">
      <w:pPr>
        <w:pStyle w:val="ListParagraph"/>
        <w:ind w:left="360"/>
      </w:pPr>
    </w:p>
    <w:p w:rsidR="00E95AD6" w:rsidRDefault="00E55D77" w:rsidP="00E95AD6">
      <w:pPr>
        <w:pStyle w:val="ListParagraph"/>
        <w:numPr>
          <w:ilvl w:val="0"/>
          <w:numId w:val="2"/>
        </w:numPr>
      </w:pPr>
      <w:r>
        <w:t>You have a choice between “Geographic Coordinate System” and “Projected Coordinate System” for “</w:t>
      </w:r>
      <w:proofErr w:type="spellStart"/>
      <w:r>
        <w:t>Hosptial_wrongprj</w:t>
      </w:r>
      <w:proofErr w:type="spellEnd"/>
      <w:r>
        <w:t>” layer, whi</w:t>
      </w:r>
      <w:r w:rsidR="00EA6507">
        <w:t>ch one should be chosen and why?</w:t>
      </w:r>
    </w:p>
    <w:p w:rsidR="00E95AD6" w:rsidRDefault="00E95AD6" w:rsidP="00E95AD6">
      <w:pPr>
        <w:pStyle w:val="ListParagraph"/>
        <w:ind w:left="360"/>
      </w:pPr>
    </w:p>
    <w:p w:rsidR="00E95AD6" w:rsidRDefault="00E95AD6" w:rsidP="00E95AD6">
      <w:pPr>
        <w:pStyle w:val="ListParagraph"/>
        <w:ind w:left="360"/>
      </w:pPr>
    </w:p>
    <w:p w:rsidR="00E95AD6" w:rsidRDefault="00E95AD6" w:rsidP="00E95AD6">
      <w:pPr>
        <w:pStyle w:val="ListParagraph"/>
        <w:numPr>
          <w:ilvl w:val="0"/>
          <w:numId w:val="2"/>
        </w:numPr>
      </w:pPr>
      <w:r>
        <w:t>What is the X, Y Coordinate of the hospital in UTM 17N coordinate system?</w:t>
      </w:r>
    </w:p>
    <w:p w:rsidR="00E95AD6" w:rsidRDefault="00E95AD6" w:rsidP="00E95AD6">
      <w:pPr>
        <w:pStyle w:val="ListParagraph"/>
        <w:ind w:left="360"/>
      </w:pPr>
    </w:p>
    <w:p w:rsidR="00EA6507" w:rsidRDefault="00EA6507" w:rsidP="00EA6507">
      <w:pPr>
        <w:pStyle w:val="ListParagraph"/>
        <w:ind w:left="360"/>
      </w:pPr>
    </w:p>
    <w:p w:rsidR="0030372B" w:rsidRDefault="00DF6B1B" w:rsidP="00E358BB">
      <w:pPr>
        <w:pStyle w:val="ListParagraph"/>
        <w:numPr>
          <w:ilvl w:val="0"/>
          <w:numId w:val="2"/>
        </w:numPr>
      </w:pPr>
      <w:r>
        <w:t>Make a s</w:t>
      </w:r>
      <w:r w:rsidR="00EA6507">
        <w:t>c</w:t>
      </w:r>
      <w:r>
        <w:t>reen shot to show the correct locations of hospitals in Alachua County.</w:t>
      </w:r>
    </w:p>
    <w:p w:rsidR="00EA6507" w:rsidRDefault="00EA6507" w:rsidP="00EA6507">
      <w:pPr>
        <w:pStyle w:val="ListParagraph"/>
        <w:ind w:left="360"/>
      </w:pPr>
    </w:p>
    <w:p w:rsidR="00EA6507" w:rsidRDefault="00EA6507" w:rsidP="00EA6507">
      <w:pPr>
        <w:pStyle w:val="ListParagraph"/>
        <w:ind w:left="360"/>
      </w:pPr>
    </w:p>
    <w:p w:rsidR="00DF6B1B" w:rsidRDefault="00EA6507" w:rsidP="00E358BB">
      <w:pPr>
        <w:pStyle w:val="ListParagraph"/>
        <w:numPr>
          <w:ilvl w:val="0"/>
          <w:numId w:val="2"/>
        </w:numPr>
      </w:pPr>
      <w:r>
        <w:t>Make a screen shot for the Robinson Projection</w:t>
      </w:r>
    </w:p>
    <w:p w:rsidR="00EA6507" w:rsidRDefault="00EA6507" w:rsidP="00EA6507"/>
    <w:p w:rsidR="00EA6507" w:rsidRDefault="00EA6507" w:rsidP="00E358BB">
      <w:pPr>
        <w:pStyle w:val="ListParagraph"/>
        <w:numPr>
          <w:ilvl w:val="0"/>
          <w:numId w:val="2"/>
        </w:numPr>
      </w:pPr>
      <w:r>
        <w:t>Make a screen shot for another different projection of your choice;</w:t>
      </w:r>
    </w:p>
    <w:p w:rsidR="00EA6507" w:rsidRDefault="00EA6507" w:rsidP="00EA6507">
      <w:pPr>
        <w:pStyle w:val="ListParagraph"/>
      </w:pPr>
    </w:p>
    <w:p w:rsidR="00EA6507" w:rsidRDefault="00EA6507" w:rsidP="00EA6507">
      <w:pPr>
        <w:pStyle w:val="ListParagraph"/>
        <w:ind w:left="360"/>
      </w:pPr>
    </w:p>
    <w:p w:rsidR="00EA6507" w:rsidRDefault="00EA6507" w:rsidP="00EA6507">
      <w:pPr>
        <w:pStyle w:val="ListParagraph"/>
        <w:ind w:left="360"/>
      </w:pPr>
    </w:p>
    <w:p w:rsidR="00EA6507" w:rsidRDefault="00EA6507" w:rsidP="00E358BB">
      <w:pPr>
        <w:pStyle w:val="ListParagraph"/>
        <w:numPr>
          <w:ilvl w:val="0"/>
          <w:numId w:val="2"/>
        </w:numPr>
      </w:pPr>
      <w:r>
        <w:t xml:space="preserve">Make a screen shot of </w:t>
      </w:r>
      <w:proofErr w:type="spellStart"/>
      <w:r>
        <w:t>yourlastname</w:t>
      </w:r>
      <w:proofErr w:type="spellEnd"/>
      <w:r>
        <w:t xml:space="preserve"> projection.</w:t>
      </w:r>
    </w:p>
    <w:p w:rsidR="00E358BB" w:rsidRDefault="00E358BB" w:rsidP="00E358BB">
      <w:pPr>
        <w:ind w:left="360"/>
      </w:pPr>
    </w:p>
    <w:sectPr w:rsidR="00E358BB" w:rsidSect="0060611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3C0" w:rsidRDefault="001243C0" w:rsidP="001243C0">
      <w:pPr>
        <w:spacing w:after="0" w:line="240" w:lineRule="auto"/>
      </w:pPr>
      <w:r>
        <w:separator/>
      </w:r>
    </w:p>
  </w:endnote>
  <w:endnote w:type="continuationSeparator" w:id="0">
    <w:p w:rsidR="001243C0" w:rsidRDefault="001243C0" w:rsidP="0012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3C0" w:rsidRDefault="001243C0" w:rsidP="001243C0">
      <w:pPr>
        <w:spacing w:after="0" w:line="240" w:lineRule="auto"/>
      </w:pPr>
      <w:r>
        <w:separator/>
      </w:r>
    </w:p>
  </w:footnote>
  <w:footnote w:type="continuationSeparator" w:id="0">
    <w:p w:rsidR="001243C0" w:rsidRDefault="001243C0" w:rsidP="0012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3C0" w:rsidRDefault="001243C0" w:rsidP="001243C0">
    <w:pPr>
      <w:pStyle w:val="Header"/>
    </w:pPr>
    <w:r>
      <w:t>PHC 6194: Spatial Epidemiology</w:t>
    </w:r>
    <w:r>
      <w:tab/>
    </w:r>
    <w:r>
      <w:tab/>
      <w:t xml:space="preserve">Fall 201, Lecture </w:t>
    </w:r>
    <w:r w:rsidR="00133897">
      <w:t>2</w:t>
    </w:r>
  </w:p>
  <w:p w:rsidR="001243C0" w:rsidRDefault="001243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D176F"/>
    <w:multiLevelType w:val="hybridMultilevel"/>
    <w:tmpl w:val="5C861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67091"/>
    <w:multiLevelType w:val="hybridMultilevel"/>
    <w:tmpl w:val="B0C27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FA1756"/>
    <w:multiLevelType w:val="hybridMultilevel"/>
    <w:tmpl w:val="3E14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58BB"/>
    <w:rsid w:val="00002E2B"/>
    <w:rsid w:val="00004151"/>
    <w:rsid w:val="00012E0D"/>
    <w:rsid w:val="000167AD"/>
    <w:rsid w:val="00017389"/>
    <w:rsid w:val="00023240"/>
    <w:rsid w:val="0002603B"/>
    <w:rsid w:val="00037C20"/>
    <w:rsid w:val="000404DD"/>
    <w:rsid w:val="00065ED7"/>
    <w:rsid w:val="00065F6E"/>
    <w:rsid w:val="00075034"/>
    <w:rsid w:val="00075FB2"/>
    <w:rsid w:val="000818A3"/>
    <w:rsid w:val="00086B51"/>
    <w:rsid w:val="0009603A"/>
    <w:rsid w:val="000A43A5"/>
    <w:rsid w:val="000B0AB7"/>
    <w:rsid w:val="000B2B62"/>
    <w:rsid w:val="000B5383"/>
    <w:rsid w:val="000B7911"/>
    <w:rsid w:val="000D064E"/>
    <w:rsid w:val="000D211C"/>
    <w:rsid w:val="000D2BE6"/>
    <w:rsid w:val="000E0DC9"/>
    <w:rsid w:val="000E4536"/>
    <w:rsid w:val="000F0055"/>
    <w:rsid w:val="001006E3"/>
    <w:rsid w:val="001062EC"/>
    <w:rsid w:val="00106C06"/>
    <w:rsid w:val="001107DC"/>
    <w:rsid w:val="0011171B"/>
    <w:rsid w:val="001117F8"/>
    <w:rsid w:val="001130FA"/>
    <w:rsid w:val="00114B27"/>
    <w:rsid w:val="0011556C"/>
    <w:rsid w:val="00117253"/>
    <w:rsid w:val="001243C0"/>
    <w:rsid w:val="00130A83"/>
    <w:rsid w:val="00130B7D"/>
    <w:rsid w:val="00130EAE"/>
    <w:rsid w:val="00133897"/>
    <w:rsid w:val="001350D3"/>
    <w:rsid w:val="00135C59"/>
    <w:rsid w:val="0013624A"/>
    <w:rsid w:val="00145516"/>
    <w:rsid w:val="00145DED"/>
    <w:rsid w:val="00146831"/>
    <w:rsid w:val="00154944"/>
    <w:rsid w:val="00166944"/>
    <w:rsid w:val="00166EB3"/>
    <w:rsid w:val="00172A50"/>
    <w:rsid w:val="00184C5B"/>
    <w:rsid w:val="00185873"/>
    <w:rsid w:val="0019029B"/>
    <w:rsid w:val="00197B8F"/>
    <w:rsid w:val="00197F60"/>
    <w:rsid w:val="001A312F"/>
    <w:rsid w:val="001C0AC1"/>
    <w:rsid w:val="001D01AA"/>
    <w:rsid w:val="001D2773"/>
    <w:rsid w:val="001D523E"/>
    <w:rsid w:val="001D6355"/>
    <w:rsid w:val="001E004B"/>
    <w:rsid w:val="001E1C7B"/>
    <w:rsid w:val="001E6310"/>
    <w:rsid w:val="00233E89"/>
    <w:rsid w:val="002503C3"/>
    <w:rsid w:val="002640E5"/>
    <w:rsid w:val="0026417D"/>
    <w:rsid w:val="00281B79"/>
    <w:rsid w:val="00287158"/>
    <w:rsid w:val="002962C8"/>
    <w:rsid w:val="00297857"/>
    <w:rsid w:val="002A17BE"/>
    <w:rsid w:val="002B1845"/>
    <w:rsid w:val="002B2AA7"/>
    <w:rsid w:val="002B2F7B"/>
    <w:rsid w:val="002B3B95"/>
    <w:rsid w:val="002B4904"/>
    <w:rsid w:val="002B5609"/>
    <w:rsid w:val="002C1AD7"/>
    <w:rsid w:val="002C58FB"/>
    <w:rsid w:val="002C69C9"/>
    <w:rsid w:val="002D3826"/>
    <w:rsid w:val="002D5B0A"/>
    <w:rsid w:val="002E2813"/>
    <w:rsid w:val="00300A5A"/>
    <w:rsid w:val="00301A4D"/>
    <w:rsid w:val="0030372B"/>
    <w:rsid w:val="00310D4E"/>
    <w:rsid w:val="0031240D"/>
    <w:rsid w:val="0031408B"/>
    <w:rsid w:val="00314237"/>
    <w:rsid w:val="0031515F"/>
    <w:rsid w:val="0031781F"/>
    <w:rsid w:val="00330520"/>
    <w:rsid w:val="00335862"/>
    <w:rsid w:val="003377E7"/>
    <w:rsid w:val="00337ADA"/>
    <w:rsid w:val="00344DD6"/>
    <w:rsid w:val="00351F74"/>
    <w:rsid w:val="0036163A"/>
    <w:rsid w:val="00366B2C"/>
    <w:rsid w:val="00374CC5"/>
    <w:rsid w:val="003751E5"/>
    <w:rsid w:val="00393328"/>
    <w:rsid w:val="003A0AC5"/>
    <w:rsid w:val="003A4C13"/>
    <w:rsid w:val="003A4D15"/>
    <w:rsid w:val="003A780F"/>
    <w:rsid w:val="003A7C4D"/>
    <w:rsid w:val="003B0514"/>
    <w:rsid w:val="003D385A"/>
    <w:rsid w:val="003E4E28"/>
    <w:rsid w:val="003E641D"/>
    <w:rsid w:val="003E77E1"/>
    <w:rsid w:val="003F0016"/>
    <w:rsid w:val="003F3781"/>
    <w:rsid w:val="003F639D"/>
    <w:rsid w:val="003F6E41"/>
    <w:rsid w:val="004016BB"/>
    <w:rsid w:val="0040378B"/>
    <w:rsid w:val="004039AE"/>
    <w:rsid w:val="00405201"/>
    <w:rsid w:val="0043318F"/>
    <w:rsid w:val="00444780"/>
    <w:rsid w:val="00451CAB"/>
    <w:rsid w:val="00460711"/>
    <w:rsid w:val="0046396F"/>
    <w:rsid w:val="00465E79"/>
    <w:rsid w:val="0046728E"/>
    <w:rsid w:val="00471248"/>
    <w:rsid w:val="004804E5"/>
    <w:rsid w:val="0048270F"/>
    <w:rsid w:val="00484BC3"/>
    <w:rsid w:val="00490F57"/>
    <w:rsid w:val="00491AC1"/>
    <w:rsid w:val="00497806"/>
    <w:rsid w:val="004A1821"/>
    <w:rsid w:val="004B0D43"/>
    <w:rsid w:val="004B4102"/>
    <w:rsid w:val="004B660E"/>
    <w:rsid w:val="004C2071"/>
    <w:rsid w:val="004C46DE"/>
    <w:rsid w:val="004C521A"/>
    <w:rsid w:val="004D1F8C"/>
    <w:rsid w:val="004D5F7F"/>
    <w:rsid w:val="004D6429"/>
    <w:rsid w:val="004D649C"/>
    <w:rsid w:val="004E222B"/>
    <w:rsid w:val="004E3CA5"/>
    <w:rsid w:val="0050165D"/>
    <w:rsid w:val="00503677"/>
    <w:rsid w:val="00513D73"/>
    <w:rsid w:val="005148AD"/>
    <w:rsid w:val="0051491F"/>
    <w:rsid w:val="00514AD7"/>
    <w:rsid w:val="00515C45"/>
    <w:rsid w:val="00515E55"/>
    <w:rsid w:val="00521967"/>
    <w:rsid w:val="00521F50"/>
    <w:rsid w:val="00523B74"/>
    <w:rsid w:val="00524064"/>
    <w:rsid w:val="00524506"/>
    <w:rsid w:val="00525CBD"/>
    <w:rsid w:val="00526267"/>
    <w:rsid w:val="005414B0"/>
    <w:rsid w:val="00543E96"/>
    <w:rsid w:val="00544547"/>
    <w:rsid w:val="005452FC"/>
    <w:rsid w:val="00545595"/>
    <w:rsid w:val="00552176"/>
    <w:rsid w:val="00554531"/>
    <w:rsid w:val="00557C4E"/>
    <w:rsid w:val="0056268E"/>
    <w:rsid w:val="005666EE"/>
    <w:rsid w:val="00567913"/>
    <w:rsid w:val="00581F82"/>
    <w:rsid w:val="00582042"/>
    <w:rsid w:val="0058537B"/>
    <w:rsid w:val="0059110B"/>
    <w:rsid w:val="005942DF"/>
    <w:rsid w:val="005972B4"/>
    <w:rsid w:val="005A0C56"/>
    <w:rsid w:val="005A0EA7"/>
    <w:rsid w:val="005A484A"/>
    <w:rsid w:val="005A5FC1"/>
    <w:rsid w:val="005B3783"/>
    <w:rsid w:val="005C085E"/>
    <w:rsid w:val="005C2729"/>
    <w:rsid w:val="005C2DC5"/>
    <w:rsid w:val="005C511E"/>
    <w:rsid w:val="005E1EA0"/>
    <w:rsid w:val="00600D3B"/>
    <w:rsid w:val="00606111"/>
    <w:rsid w:val="00611EF4"/>
    <w:rsid w:val="00614B3C"/>
    <w:rsid w:val="0062204D"/>
    <w:rsid w:val="00632FDA"/>
    <w:rsid w:val="00633EFB"/>
    <w:rsid w:val="0064168E"/>
    <w:rsid w:val="00644D99"/>
    <w:rsid w:val="0064669E"/>
    <w:rsid w:val="00652DAD"/>
    <w:rsid w:val="006623FF"/>
    <w:rsid w:val="0066280D"/>
    <w:rsid w:val="0066756D"/>
    <w:rsid w:val="00671EAD"/>
    <w:rsid w:val="00683B8B"/>
    <w:rsid w:val="006919BA"/>
    <w:rsid w:val="006973F2"/>
    <w:rsid w:val="006B1C1A"/>
    <w:rsid w:val="006B3AFA"/>
    <w:rsid w:val="006C7741"/>
    <w:rsid w:val="006E110F"/>
    <w:rsid w:val="006E7ADA"/>
    <w:rsid w:val="006F78E8"/>
    <w:rsid w:val="0070228A"/>
    <w:rsid w:val="007058BE"/>
    <w:rsid w:val="00706788"/>
    <w:rsid w:val="00714F65"/>
    <w:rsid w:val="007173A0"/>
    <w:rsid w:val="00724058"/>
    <w:rsid w:val="00724485"/>
    <w:rsid w:val="007253D1"/>
    <w:rsid w:val="00737428"/>
    <w:rsid w:val="007434D2"/>
    <w:rsid w:val="00743691"/>
    <w:rsid w:val="007443FB"/>
    <w:rsid w:val="007468BC"/>
    <w:rsid w:val="0074700C"/>
    <w:rsid w:val="00750431"/>
    <w:rsid w:val="00751714"/>
    <w:rsid w:val="007555F6"/>
    <w:rsid w:val="007613F7"/>
    <w:rsid w:val="00767121"/>
    <w:rsid w:val="00770BBC"/>
    <w:rsid w:val="00773470"/>
    <w:rsid w:val="007766BB"/>
    <w:rsid w:val="00777382"/>
    <w:rsid w:val="00783956"/>
    <w:rsid w:val="007839F0"/>
    <w:rsid w:val="00784EEA"/>
    <w:rsid w:val="007927BA"/>
    <w:rsid w:val="00792F23"/>
    <w:rsid w:val="007931D2"/>
    <w:rsid w:val="007B3706"/>
    <w:rsid w:val="007C3CEC"/>
    <w:rsid w:val="007D1383"/>
    <w:rsid w:val="007D19B5"/>
    <w:rsid w:val="007D2BF7"/>
    <w:rsid w:val="007D6E3B"/>
    <w:rsid w:val="007D7346"/>
    <w:rsid w:val="007D7B8E"/>
    <w:rsid w:val="007D7B91"/>
    <w:rsid w:val="007E0424"/>
    <w:rsid w:val="007E1F03"/>
    <w:rsid w:val="007E2630"/>
    <w:rsid w:val="007E5DDC"/>
    <w:rsid w:val="007F429A"/>
    <w:rsid w:val="00800E32"/>
    <w:rsid w:val="00807587"/>
    <w:rsid w:val="0080764C"/>
    <w:rsid w:val="008158E8"/>
    <w:rsid w:val="008175DA"/>
    <w:rsid w:val="0082446C"/>
    <w:rsid w:val="00824F1E"/>
    <w:rsid w:val="00835651"/>
    <w:rsid w:val="00840CBE"/>
    <w:rsid w:val="00844E31"/>
    <w:rsid w:val="008509B4"/>
    <w:rsid w:val="00856A7F"/>
    <w:rsid w:val="00865A57"/>
    <w:rsid w:val="00867C88"/>
    <w:rsid w:val="00877A78"/>
    <w:rsid w:val="00891312"/>
    <w:rsid w:val="00891416"/>
    <w:rsid w:val="008A7353"/>
    <w:rsid w:val="008B2180"/>
    <w:rsid w:val="008B3E91"/>
    <w:rsid w:val="008C07C5"/>
    <w:rsid w:val="008C106D"/>
    <w:rsid w:val="008C2FE9"/>
    <w:rsid w:val="008C5288"/>
    <w:rsid w:val="008C69C8"/>
    <w:rsid w:val="008D01E0"/>
    <w:rsid w:val="008D0E3C"/>
    <w:rsid w:val="008D18D0"/>
    <w:rsid w:val="008D200E"/>
    <w:rsid w:val="008E71D8"/>
    <w:rsid w:val="009042E4"/>
    <w:rsid w:val="009049FD"/>
    <w:rsid w:val="0091778D"/>
    <w:rsid w:val="00920264"/>
    <w:rsid w:val="0093382B"/>
    <w:rsid w:val="009570EF"/>
    <w:rsid w:val="009624B1"/>
    <w:rsid w:val="0096289D"/>
    <w:rsid w:val="00965151"/>
    <w:rsid w:val="00966C72"/>
    <w:rsid w:val="00971FA6"/>
    <w:rsid w:val="009758F4"/>
    <w:rsid w:val="009759B1"/>
    <w:rsid w:val="00985316"/>
    <w:rsid w:val="00992998"/>
    <w:rsid w:val="009943C1"/>
    <w:rsid w:val="00996B75"/>
    <w:rsid w:val="009A1BE0"/>
    <w:rsid w:val="009A2C62"/>
    <w:rsid w:val="009B4A5C"/>
    <w:rsid w:val="009C37BE"/>
    <w:rsid w:val="009C5C59"/>
    <w:rsid w:val="009D1624"/>
    <w:rsid w:val="009D2077"/>
    <w:rsid w:val="009D4A99"/>
    <w:rsid w:val="00A040F8"/>
    <w:rsid w:val="00A05476"/>
    <w:rsid w:val="00A251F5"/>
    <w:rsid w:val="00A255CD"/>
    <w:rsid w:val="00A263E5"/>
    <w:rsid w:val="00A34439"/>
    <w:rsid w:val="00A366C1"/>
    <w:rsid w:val="00A5427C"/>
    <w:rsid w:val="00A56AC4"/>
    <w:rsid w:val="00A66618"/>
    <w:rsid w:val="00A73870"/>
    <w:rsid w:val="00A74735"/>
    <w:rsid w:val="00A75A59"/>
    <w:rsid w:val="00A75BFC"/>
    <w:rsid w:val="00A77759"/>
    <w:rsid w:val="00A77F1D"/>
    <w:rsid w:val="00A81ECF"/>
    <w:rsid w:val="00A87541"/>
    <w:rsid w:val="00A90C60"/>
    <w:rsid w:val="00AA2272"/>
    <w:rsid w:val="00AA2D58"/>
    <w:rsid w:val="00AA69A3"/>
    <w:rsid w:val="00AC13EB"/>
    <w:rsid w:val="00AC7E9F"/>
    <w:rsid w:val="00AD4D9F"/>
    <w:rsid w:val="00AD52D7"/>
    <w:rsid w:val="00AE0C98"/>
    <w:rsid w:val="00AE4B5F"/>
    <w:rsid w:val="00B0087B"/>
    <w:rsid w:val="00B07ADF"/>
    <w:rsid w:val="00B17284"/>
    <w:rsid w:val="00B17C44"/>
    <w:rsid w:val="00B2701F"/>
    <w:rsid w:val="00B302E8"/>
    <w:rsid w:val="00B3766B"/>
    <w:rsid w:val="00B4162A"/>
    <w:rsid w:val="00B4258B"/>
    <w:rsid w:val="00B459BC"/>
    <w:rsid w:val="00B45A85"/>
    <w:rsid w:val="00B476AB"/>
    <w:rsid w:val="00B678C3"/>
    <w:rsid w:val="00B71E82"/>
    <w:rsid w:val="00B74872"/>
    <w:rsid w:val="00B83134"/>
    <w:rsid w:val="00B85749"/>
    <w:rsid w:val="00B865CE"/>
    <w:rsid w:val="00B9099B"/>
    <w:rsid w:val="00B959F4"/>
    <w:rsid w:val="00B9799C"/>
    <w:rsid w:val="00BA7D08"/>
    <w:rsid w:val="00BB1AD3"/>
    <w:rsid w:val="00BB1E9D"/>
    <w:rsid w:val="00BB1FB7"/>
    <w:rsid w:val="00BC1B1A"/>
    <w:rsid w:val="00BC2E44"/>
    <w:rsid w:val="00BC5A64"/>
    <w:rsid w:val="00BC5D7F"/>
    <w:rsid w:val="00BC753E"/>
    <w:rsid w:val="00BD4D16"/>
    <w:rsid w:val="00BD6E92"/>
    <w:rsid w:val="00BE2F03"/>
    <w:rsid w:val="00BE3D65"/>
    <w:rsid w:val="00BE6B27"/>
    <w:rsid w:val="00C01092"/>
    <w:rsid w:val="00C06EF4"/>
    <w:rsid w:val="00C10D2A"/>
    <w:rsid w:val="00C179E9"/>
    <w:rsid w:val="00C2684E"/>
    <w:rsid w:val="00C32561"/>
    <w:rsid w:val="00C37006"/>
    <w:rsid w:val="00C409F2"/>
    <w:rsid w:val="00C40D0B"/>
    <w:rsid w:val="00C46490"/>
    <w:rsid w:val="00C50CE1"/>
    <w:rsid w:val="00C51540"/>
    <w:rsid w:val="00C52896"/>
    <w:rsid w:val="00C65D21"/>
    <w:rsid w:val="00C7184B"/>
    <w:rsid w:val="00C71F1E"/>
    <w:rsid w:val="00C7410D"/>
    <w:rsid w:val="00C74632"/>
    <w:rsid w:val="00C77385"/>
    <w:rsid w:val="00C8211E"/>
    <w:rsid w:val="00C83EAC"/>
    <w:rsid w:val="00C84AD9"/>
    <w:rsid w:val="00C85FB7"/>
    <w:rsid w:val="00C87E4E"/>
    <w:rsid w:val="00C92712"/>
    <w:rsid w:val="00C96455"/>
    <w:rsid w:val="00C97AF2"/>
    <w:rsid w:val="00CA00F6"/>
    <w:rsid w:val="00CB752A"/>
    <w:rsid w:val="00CC157B"/>
    <w:rsid w:val="00CD6AF7"/>
    <w:rsid w:val="00CF1AB7"/>
    <w:rsid w:val="00CF3E9A"/>
    <w:rsid w:val="00CF452A"/>
    <w:rsid w:val="00CF5372"/>
    <w:rsid w:val="00D004E3"/>
    <w:rsid w:val="00D00BEB"/>
    <w:rsid w:val="00D00EA4"/>
    <w:rsid w:val="00D03ABC"/>
    <w:rsid w:val="00D05677"/>
    <w:rsid w:val="00D11639"/>
    <w:rsid w:val="00D148A3"/>
    <w:rsid w:val="00D27153"/>
    <w:rsid w:val="00D27460"/>
    <w:rsid w:val="00D32A29"/>
    <w:rsid w:val="00D32EBE"/>
    <w:rsid w:val="00D35B4C"/>
    <w:rsid w:val="00D367D1"/>
    <w:rsid w:val="00D44AE4"/>
    <w:rsid w:val="00D535F3"/>
    <w:rsid w:val="00D601E2"/>
    <w:rsid w:val="00D61C96"/>
    <w:rsid w:val="00D72BE3"/>
    <w:rsid w:val="00D81647"/>
    <w:rsid w:val="00D819FA"/>
    <w:rsid w:val="00D8757D"/>
    <w:rsid w:val="00D9252D"/>
    <w:rsid w:val="00D942C2"/>
    <w:rsid w:val="00D95146"/>
    <w:rsid w:val="00DB012B"/>
    <w:rsid w:val="00DC0FD6"/>
    <w:rsid w:val="00DD4AD9"/>
    <w:rsid w:val="00DE7209"/>
    <w:rsid w:val="00DE76F9"/>
    <w:rsid w:val="00DF484F"/>
    <w:rsid w:val="00DF6B1B"/>
    <w:rsid w:val="00E008E3"/>
    <w:rsid w:val="00E0508D"/>
    <w:rsid w:val="00E100E1"/>
    <w:rsid w:val="00E102D1"/>
    <w:rsid w:val="00E12C84"/>
    <w:rsid w:val="00E20ED5"/>
    <w:rsid w:val="00E216AA"/>
    <w:rsid w:val="00E21F20"/>
    <w:rsid w:val="00E332DF"/>
    <w:rsid w:val="00E358BB"/>
    <w:rsid w:val="00E3613F"/>
    <w:rsid w:val="00E40219"/>
    <w:rsid w:val="00E4100D"/>
    <w:rsid w:val="00E42B6E"/>
    <w:rsid w:val="00E42BA2"/>
    <w:rsid w:val="00E51C4E"/>
    <w:rsid w:val="00E55D77"/>
    <w:rsid w:val="00E703AA"/>
    <w:rsid w:val="00E70735"/>
    <w:rsid w:val="00E76640"/>
    <w:rsid w:val="00E95AD6"/>
    <w:rsid w:val="00EA1DA6"/>
    <w:rsid w:val="00EA6507"/>
    <w:rsid w:val="00EB3A08"/>
    <w:rsid w:val="00EB65F5"/>
    <w:rsid w:val="00EC025A"/>
    <w:rsid w:val="00EC7505"/>
    <w:rsid w:val="00ED03F0"/>
    <w:rsid w:val="00ED11B6"/>
    <w:rsid w:val="00ED4C4D"/>
    <w:rsid w:val="00ED6C43"/>
    <w:rsid w:val="00ED7C14"/>
    <w:rsid w:val="00EE240F"/>
    <w:rsid w:val="00EE704F"/>
    <w:rsid w:val="00EF7914"/>
    <w:rsid w:val="00F030B6"/>
    <w:rsid w:val="00F06F34"/>
    <w:rsid w:val="00F15144"/>
    <w:rsid w:val="00F16DCC"/>
    <w:rsid w:val="00F17471"/>
    <w:rsid w:val="00F21325"/>
    <w:rsid w:val="00F2240C"/>
    <w:rsid w:val="00F327BD"/>
    <w:rsid w:val="00F60983"/>
    <w:rsid w:val="00F613A8"/>
    <w:rsid w:val="00F61781"/>
    <w:rsid w:val="00F675BF"/>
    <w:rsid w:val="00F679B0"/>
    <w:rsid w:val="00F747A4"/>
    <w:rsid w:val="00F757A9"/>
    <w:rsid w:val="00F7593A"/>
    <w:rsid w:val="00F80213"/>
    <w:rsid w:val="00F8067A"/>
    <w:rsid w:val="00F81D59"/>
    <w:rsid w:val="00F866EC"/>
    <w:rsid w:val="00F90F02"/>
    <w:rsid w:val="00F95989"/>
    <w:rsid w:val="00F9656F"/>
    <w:rsid w:val="00FA320E"/>
    <w:rsid w:val="00FB1498"/>
    <w:rsid w:val="00FC29BB"/>
    <w:rsid w:val="00FD2EEA"/>
    <w:rsid w:val="00FD3C74"/>
    <w:rsid w:val="00FD4B12"/>
    <w:rsid w:val="00FE68AA"/>
    <w:rsid w:val="00FE79A4"/>
    <w:rsid w:val="00FF3CA3"/>
    <w:rsid w:val="00FF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D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C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24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C0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F9C59A9.dotm</Template>
  <TotalTime>46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yqiu</dc:creator>
  <cp:lastModifiedBy>Xu,Xiaohui</cp:lastModifiedBy>
  <cp:revision>12</cp:revision>
  <dcterms:created xsi:type="dcterms:W3CDTF">2009-09-02T04:32:00Z</dcterms:created>
  <dcterms:modified xsi:type="dcterms:W3CDTF">2014-09-05T20:00:00Z</dcterms:modified>
</cp:coreProperties>
</file>