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673" w:rsidRDefault="00874673" w:rsidP="00874673">
      <w:r>
        <w:t xml:space="preserve">Homework </w:t>
      </w:r>
      <w:r w:rsidR="002D0D3C">
        <w:t>9</w:t>
      </w:r>
      <w:r>
        <w:t>: Smoothed maps of Florida breast cancer mortality rates by race</w:t>
      </w:r>
    </w:p>
    <w:p w:rsidR="00874673" w:rsidRDefault="00874673" w:rsidP="00874673">
      <w:r>
        <w:t>PHC 6937: Spatial Epidemiology-Smoothed disease map</w:t>
      </w:r>
    </w:p>
    <w:p w:rsidR="00874673" w:rsidRDefault="00874673" w:rsidP="00874673"/>
    <w:p w:rsidR="00874673" w:rsidRDefault="00874673" w:rsidP="00874673">
      <w:pPr>
        <w:rPr>
          <w:b/>
        </w:rPr>
      </w:pPr>
      <w:r w:rsidRPr="004C793E">
        <w:rPr>
          <w:b/>
        </w:rPr>
        <w:t>Project Backgrou</w:t>
      </w:r>
      <w:r>
        <w:rPr>
          <w:b/>
        </w:rPr>
        <w:t>nd</w:t>
      </w:r>
      <w:r w:rsidRPr="004C793E">
        <w:rPr>
          <w:b/>
        </w:rPr>
        <w:t>:</w:t>
      </w:r>
    </w:p>
    <w:p w:rsidR="00874673" w:rsidRPr="00874673" w:rsidRDefault="00874673" w:rsidP="00874673">
      <w:r w:rsidRPr="00874673">
        <w:t xml:space="preserve">We have a </w:t>
      </w:r>
      <w:proofErr w:type="spellStart"/>
      <w:r w:rsidRPr="00874673">
        <w:t>shapefile</w:t>
      </w:r>
      <w:proofErr w:type="spellEnd"/>
      <w:r w:rsidRPr="00874673">
        <w:t xml:space="preserve"> with the following key variables:</w:t>
      </w:r>
    </w:p>
    <w:p w:rsidR="00874673" w:rsidRPr="00250A56" w:rsidRDefault="00874673" w:rsidP="00250A56">
      <w:pPr>
        <w:ind w:firstLine="360"/>
        <w:rPr>
          <w:b/>
        </w:rPr>
      </w:pPr>
      <w:r w:rsidRPr="00250A56">
        <w:rPr>
          <w:b/>
        </w:rPr>
        <w:t>Name2_:  name of county in FL;</w:t>
      </w:r>
    </w:p>
    <w:p w:rsidR="00874673" w:rsidRDefault="00874673" w:rsidP="00874673">
      <w:pPr>
        <w:ind w:firstLine="360"/>
        <w:rPr>
          <w:b/>
        </w:rPr>
      </w:pPr>
      <w:r>
        <w:rPr>
          <w:b/>
        </w:rPr>
        <w:t xml:space="preserve">CWF7094: number of breast </w:t>
      </w:r>
      <w:bookmarkStart w:id="0" w:name="_GoBack"/>
      <w:bookmarkEnd w:id="0"/>
      <w:r>
        <w:rPr>
          <w:b/>
        </w:rPr>
        <w:t>cancer deaths in White females in FL;</w:t>
      </w:r>
    </w:p>
    <w:p w:rsidR="00874673" w:rsidRDefault="00874673" w:rsidP="00874673">
      <w:pPr>
        <w:ind w:firstLine="360"/>
        <w:rPr>
          <w:b/>
        </w:rPr>
      </w:pPr>
      <w:r>
        <w:rPr>
          <w:b/>
        </w:rPr>
        <w:t>CBF7094:  number of breast cancer deaths in Black females in FL;</w:t>
      </w:r>
    </w:p>
    <w:p w:rsidR="00874673" w:rsidRDefault="00874673" w:rsidP="00874673">
      <w:pPr>
        <w:ind w:firstLine="360"/>
        <w:rPr>
          <w:b/>
        </w:rPr>
      </w:pPr>
      <w:r>
        <w:rPr>
          <w:b/>
        </w:rPr>
        <w:t>POPWF7094: Total number of population of White females in FL;</w:t>
      </w:r>
    </w:p>
    <w:p w:rsidR="00874673" w:rsidRDefault="00874673" w:rsidP="00874673">
      <w:pPr>
        <w:ind w:firstLine="360"/>
        <w:rPr>
          <w:b/>
        </w:rPr>
      </w:pPr>
      <w:r>
        <w:rPr>
          <w:b/>
        </w:rPr>
        <w:t>POPWF7094: Total number of population of Black females in FL;</w:t>
      </w:r>
    </w:p>
    <w:p w:rsidR="001E0661" w:rsidRDefault="001E0661">
      <w:pPr>
        <w:rPr>
          <w:b/>
        </w:rPr>
      </w:pPr>
    </w:p>
    <w:p w:rsidR="00874673" w:rsidRDefault="00874673">
      <w:r w:rsidRPr="00874673">
        <w:t>We like to investigate the spatial pattern</w:t>
      </w:r>
      <w:r w:rsidR="00E0727C">
        <w:t>s</w:t>
      </w:r>
      <w:r w:rsidRPr="00874673">
        <w:t xml:space="preserve"> of breast cancer mortality rates by </w:t>
      </w:r>
      <w:r w:rsidR="00E0727C">
        <w:t xml:space="preserve">county and </w:t>
      </w:r>
      <w:r w:rsidRPr="00874673">
        <w:t>race in FL. You are asked to create the raw rate map and the</w:t>
      </w:r>
      <w:r w:rsidR="00E0727C">
        <w:t xml:space="preserve"> maps with</w:t>
      </w:r>
      <w:r w:rsidRPr="00874673">
        <w:t xml:space="preserve"> smoothed rates using the methods of </w:t>
      </w:r>
      <w:r w:rsidR="00652F04">
        <w:t>raw</w:t>
      </w:r>
      <w:r w:rsidR="00652F04" w:rsidRPr="00652F04">
        <w:t xml:space="preserve"> </w:t>
      </w:r>
      <w:r w:rsidR="00652F04" w:rsidRPr="00874673">
        <w:t>rate</w:t>
      </w:r>
      <w:r w:rsidR="00652F04">
        <w:t xml:space="preserve">, </w:t>
      </w:r>
      <w:r w:rsidRPr="00874673">
        <w:t xml:space="preserve">empirical </w:t>
      </w:r>
      <w:r w:rsidR="00652F04">
        <w:t>B</w:t>
      </w:r>
      <w:r w:rsidRPr="00874673">
        <w:t>ayes</w:t>
      </w:r>
      <w:r w:rsidR="00652F04">
        <w:t xml:space="preserve"> </w:t>
      </w:r>
      <w:r w:rsidR="00652F04" w:rsidRPr="00874673">
        <w:t>rate</w:t>
      </w:r>
      <w:r w:rsidRPr="00874673">
        <w:t xml:space="preserve">, spatial rate and spatial empirical </w:t>
      </w:r>
      <w:r w:rsidR="00652F04">
        <w:t>B</w:t>
      </w:r>
      <w:r w:rsidRPr="00874673">
        <w:t>ayes</w:t>
      </w:r>
      <w:r w:rsidR="00E0727C" w:rsidRPr="00E0727C">
        <w:t xml:space="preserve"> </w:t>
      </w:r>
      <w:r w:rsidR="00652F04" w:rsidRPr="00874673">
        <w:t xml:space="preserve">rate </w:t>
      </w:r>
      <w:r w:rsidR="00E0727C" w:rsidRPr="00874673">
        <w:t>by race</w:t>
      </w:r>
      <w:r w:rsidRPr="00874673">
        <w:t>. (</w:t>
      </w:r>
      <w:r w:rsidRPr="00E0727C">
        <w:rPr>
          <w:i/>
        </w:rPr>
        <w:t xml:space="preserve">Note: the definition of neighborhood is based on </w:t>
      </w:r>
      <w:r w:rsidR="00E0727C" w:rsidRPr="00E0727C">
        <w:rPr>
          <w:i/>
        </w:rPr>
        <w:t>“</w:t>
      </w:r>
      <w:r w:rsidRPr="00E0727C">
        <w:rPr>
          <w:i/>
        </w:rPr>
        <w:t>Rook contiguity</w:t>
      </w:r>
      <w:r w:rsidR="00E0727C" w:rsidRPr="00E0727C">
        <w:rPr>
          <w:i/>
        </w:rPr>
        <w:t>”</w:t>
      </w:r>
      <w:r w:rsidRPr="00E0727C">
        <w:rPr>
          <w:i/>
        </w:rPr>
        <w:t xml:space="preserve"> with the first rank</w:t>
      </w:r>
      <w:r w:rsidR="00E0727C" w:rsidRPr="00E0727C">
        <w:rPr>
          <w:i/>
        </w:rPr>
        <w:t xml:space="preserve"> when you create the smoothed rates</w:t>
      </w:r>
      <w:r w:rsidR="00E0727C">
        <w:t>.</w:t>
      </w:r>
      <w:r w:rsidRPr="00874673">
        <w:t>)</w:t>
      </w:r>
    </w:p>
    <w:p w:rsidR="00874673" w:rsidRDefault="00874673"/>
    <w:p w:rsidR="00250A56" w:rsidRDefault="00084987" w:rsidP="00250A56">
      <w:pPr>
        <w:pStyle w:val="ListParagraph"/>
        <w:numPr>
          <w:ilvl w:val="0"/>
          <w:numId w:val="3"/>
        </w:numPr>
        <w:ind w:left="1080"/>
      </w:pPr>
      <w:r>
        <w:t>Open</w:t>
      </w:r>
      <w:r w:rsidR="00874673">
        <w:t xml:space="preserve"> the </w:t>
      </w:r>
      <w:proofErr w:type="spellStart"/>
      <w:r w:rsidR="00874673">
        <w:t>shapefile</w:t>
      </w:r>
      <w:proofErr w:type="spellEnd"/>
      <w:r w:rsidR="00250A56">
        <w:t xml:space="preserve"> </w:t>
      </w:r>
      <w:r w:rsidR="00E0727C">
        <w:t>of “</w:t>
      </w:r>
      <w:proofErr w:type="spellStart"/>
      <w:r w:rsidR="00E0727C" w:rsidRPr="00E0727C">
        <w:t>Florida_breat_cancer</w:t>
      </w:r>
      <w:proofErr w:type="spellEnd"/>
      <w:r w:rsidR="00E0727C">
        <w:t xml:space="preserve">” </w:t>
      </w:r>
      <w:r w:rsidR="00250A56">
        <w:t xml:space="preserve">into </w:t>
      </w:r>
      <w:proofErr w:type="spellStart"/>
      <w:r>
        <w:t>Open</w:t>
      </w:r>
      <w:r w:rsidR="00250A56">
        <w:t>Geoda</w:t>
      </w:r>
      <w:proofErr w:type="spellEnd"/>
      <w:r w:rsidR="00250A56">
        <w:t xml:space="preserve"> </w:t>
      </w:r>
      <w:r>
        <w:t>;</w:t>
      </w:r>
    </w:p>
    <w:p w:rsidR="00874673" w:rsidRDefault="00250A56" w:rsidP="00250A56">
      <w:pPr>
        <w:pStyle w:val="ListParagraph"/>
        <w:numPr>
          <w:ilvl w:val="0"/>
          <w:numId w:val="3"/>
        </w:numPr>
        <w:ind w:left="1080"/>
      </w:pPr>
      <w:r>
        <w:t xml:space="preserve">Calculate the raw and </w:t>
      </w:r>
      <w:r w:rsidRPr="00874673">
        <w:t xml:space="preserve">empirical </w:t>
      </w:r>
      <w:r w:rsidR="00652F04">
        <w:t>B</w:t>
      </w:r>
      <w:r w:rsidRPr="00874673">
        <w:t xml:space="preserve">ayes, spatial rate and spatial empirical </w:t>
      </w:r>
      <w:r w:rsidR="00652F04">
        <w:t>B</w:t>
      </w:r>
      <w:r w:rsidRPr="00874673">
        <w:t>ayes</w:t>
      </w:r>
      <w:r>
        <w:t xml:space="preserve"> smoothed rates for both </w:t>
      </w:r>
      <w:r w:rsidR="00E0727C">
        <w:t>W</w:t>
      </w:r>
      <w:r>
        <w:t xml:space="preserve">hite and </w:t>
      </w:r>
      <w:r w:rsidR="00E0727C">
        <w:t>B</w:t>
      </w:r>
      <w:r>
        <w:t>lack female</w:t>
      </w:r>
      <w:r w:rsidR="00E0727C">
        <w:t>s</w:t>
      </w:r>
      <w:r>
        <w:t>;</w:t>
      </w:r>
    </w:p>
    <w:p w:rsidR="00250A56" w:rsidRDefault="00250A56" w:rsidP="00250A56">
      <w:pPr>
        <w:pStyle w:val="ListParagraph"/>
        <w:numPr>
          <w:ilvl w:val="0"/>
          <w:numId w:val="3"/>
        </w:numPr>
        <w:ind w:left="1080"/>
      </w:pPr>
      <w:r>
        <w:t xml:space="preserve">Save the calculated rates in the attribute table and </w:t>
      </w:r>
      <w:r w:rsidR="00E0727C">
        <w:t>export</w:t>
      </w:r>
      <w:r>
        <w:t xml:space="preserve"> as a new </w:t>
      </w:r>
      <w:proofErr w:type="spellStart"/>
      <w:r>
        <w:t>shapefile</w:t>
      </w:r>
      <w:proofErr w:type="spellEnd"/>
      <w:r>
        <w:t>;</w:t>
      </w:r>
    </w:p>
    <w:p w:rsidR="00250A56" w:rsidRDefault="00250A56" w:rsidP="00250A56">
      <w:pPr>
        <w:pStyle w:val="ListParagraph"/>
        <w:numPr>
          <w:ilvl w:val="0"/>
          <w:numId w:val="3"/>
        </w:numPr>
        <w:ind w:left="1080"/>
      </w:pPr>
      <w:r>
        <w:t>Start the ArcMap, impor</w:t>
      </w:r>
      <w:r w:rsidR="006B53B9">
        <w:t xml:space="preserve">t the new </w:t>
      </w:r>
      <w:proofErr w:type="spellStart"/>
      <w:r w:rsidR="006B53B9">
        <w:t>shapefile</w:t>
      </w:r>
      <w:proofErr w:type="spellEnd"/>
      <w:r w:rsidR="006B53B9">
        <w:t xml:space="preserve"> and create </w:t>
      </w:r>
      <w:r>
        <w:t xml:space="preserve">the following </w:t>
      </w:r>
      <w:proofErr w:type="spellStart"/>
      <w:r>
        <w:t>cholopleth</w:t>
      </w:r>
      <w:proofErr w:type="spellEnd"/>
      <w:r>
        <w:t xml:space="preserve"> maps</w:t>
      </w:r>
      <w:r w:rsidR="006B53B9">
        <w:t>.  (</w:t>
      </w:r>
      <w:r w:rsidR="006B53B9">
        <w:rPr>
          <w:i/>
          <w:u w:val="single"/>
        </w:rPr>
        <w:t>A</w:t>
      </w:r>
      <w:r w:rsidR="006B53B9" w:rsidRPr="006B53B9">
        <w:rPr>
          <w:i/>
          <w:u w:val="single"/>
        </w:rPr>
        <w:t>ll following maps use the same categor</w:t>
      </w:r>
      <w:r w:rsidR="006B53B9">
        <w:rPr>
          <w:i/>
          <w:u w:val="single"/>
        </w:rPr>
        <w:t>ies of the</w:t>
      </w:r>
      <w:r w:rsidR="006B53B9" w:rsidRPr="006B53B9">
        <w:rPr>
          <w:i/>
          <w:u w:val="single"/>
        </w:rPr>
        <w:t xml:space="preserve"> classification</w:t>
      </w:r>
      <w:r w:rsidR="006B53B9">
        <w:rPr>
          <w:i/>
          <w:u w:val="single"/>
        </w:rPr>
        <w:t xml:space="preserve"> of the rate</w:t>
      </w:r>
      <w:r w:rsidR="006B53B9" w:rsidRPr="006B53B9">
        <w:rPr>
          <w:i/>
          <w:u w:val="single"/>
        </w:rPr>
        <w:t xml:space="preserve">, which you need to </w:t>
      </w:r>
      <w:r w:rsidR="006B53B9">
        <w:rPr>
          <w:i/>
          <w:u w:val="single"/>
        </w:rPr>
        <w:t>specify</w:t>
      </w:r>
      <w:r w:rsidR="006B53B9" w:rsidRPr="006B53B9">
        <w:rPr>
          <w:i/>
          <w:u w:val="single"/>
        </w:rPr>
        <w:t xml:space="preserve"> the </w:t>
      </w:r>
      <w:r w:rsidR="006B53B9">
        <w:rPr>
          <w:i/>
          <w:u w:val="single"/>
        </w:rPr>
        <w:t xml:space="preserve">appropriate </w:t>
      </w:r>
      <w:r w:rsidR="006B53B9" w:rsidRPr="006B53B9">
        <w:rPr>
          <w:i/>
          <w:u w:val="single"/>
        </w:rPr>
        <w:t>cut-off points</w:t>
      </w:r>
      <w:r w:rsidRPr="006B53B9">
        <w:rPr>
          <w:i/>
          <w:u w:val="single"/>
        </w:rPr>
        <w:t>;</w:t>
      </w:r>
      <w:r w:rsidR="00084987">
        <w:rPr>
          <w:i/>
          <w:u w:val="single"/>
        </w:rPr>
        <w:t xml:space="preserve"> </w:t>
      </w:r>
      <w:proofErr w:type="gramStart"/>
      <w:r w:rsidR="00084987">
        <w:rPr>
          <w:i/>
          <w:u w:val="single"/>
        </w:rPr>
        <w:t>Each</w:t>
      </w:r>
      <w:proofErr w:type="gramEnd"/>
      <w:r w:rsidR="00084987">
        <w:rPr>
          <w:i/>
          <w:u w:val="single"/>
        </w:rPr>
        <w:t xml:space="preserve"> map also includes </w:t>
      </w:r>
      <w:r w:rsidR="006B53B9" w:rsidRPr="006B53B9">
        <w:rPr>
          <w:i/>
          <w:u w:val="single"/>
        </w:rPr>
        <w:t>at least the title and the legend</w:t>
      </w:r>
      <w:r w:rsidR="006B53B9">
        <w:rPr>
          <w:i/>
          <w:u w:val="single"/>
        </w:rPr>
        <w:t xml:space="preserve"> because it is a thematic map.</w:t>
      </w:r>
      <w:r w:rsidR="006B53B9">
        <w:t>)</w:t>
      </w:r>
    </w:p>
    <w:p w:rsidR="00250A56" w:rsidRDefault="00250A56" w:rsidP="00250A56">
      <w:pPr>
        <w:pStyle w:val="ListParagraph"/>
        <w:numPr>
          <w:ilvl w:val="1"/>
          <w:numId w:val="3"/>
        </w:numPr>
      </w:pPr>
      <w:r>
        <w:t xml:space="preserve">Raw and smoothed breast cancer mortality rates for White females; </w:t>
      </w:r>
    </w:p>
    <w:p w:rsidR="00250A56" w:rsidRDefault="00250A56" w:rsidP="00250A56">
      <w:pPr>
        <w:pStyle w:val="ListParagraph"/>
        <w:numPr>
          <w:ilvl w:val="2"/>
          <w:numId w:val="3"/>
        </w:numPr>
      </w:pPr>
      <w:r>
        <w:t>Map 1: raw rate for White females;</w:t>
      </w:r>
    </w:p>
    <w:p w:rsidR="00250A56" w:rsidRDefault="00250A56" w:rsidP="00250A56">
      <w:pPr>
        <w:pStyle w:val="ListParagraph"/>
        <w:numPr>
          <w:ilvl w:val="2"/>
          <w:numId w:val="3"/>
        </w:numPr>
      </w:pPr>
      <w:r>
        <w:t xml:space="preserve">Map 2: </w:t>
      </w:r>
      <w:r w:rsidR="006B53B9" w:rsidRPr="00874673">
        <w:t xml:space="preserve">empirical </w:t>
      </w:r>
      <w:r w:rsidR="00E22BA0">
        <w:t>B</w:t>
      </w:r>
      <w:r w:rsidR="006B53B9" w:rsidRPr="00874673">
        <w:t>ayes</w:t>
      </w:r>
      <w:r>
        <w:t xml:space="preserve"> rate for White females;</w:t>
      </w:r>
    </w:p>
    <w:p w:rsidR="00250A56" w:rsidRDefault="00250A56" w:rsidP="00250A56">
      <w:pPr>
        <w:pStyle w:val="ListParagraph"/>
        <w:numPr>
          <w:ilvl w:val="2"/>
          <w:numId w:val="3"/>
        </w:numPr>
      </w:pPr>
      <w:r>
        <w:t xml:space="preserve">Map 3: </w:t>
      </w:r>
      <w:r w:rsidR="006B53B9" w:rsidRPr="00874673">
        <w:t xml:space="preserve">spatial rate </w:t>
      </w:r>
      <w:r>
        <w:t>for White females;</w:t>
      </w:r>
    </w:p>
    <w:p w:rsidR="00250A56" w:rsidRDefault="00250A56" w:rsidP="00250A56">
      <w:pPr>
        <w:pStyle w:val="ListParagraph"/>
        <w:numPr>
          <w:ilvl w:val="2"/>
          <w:numId w:val="3"/>
        </w:numPr>
      </w:pPr>
      <w:r>
        <w:t xml:space="preserve">Map 4: </w:t>
      </w:r>
      <w:r w:rsidR="006B53B9" w:rsidRPr="00874673">
        <w:t xml:space="preserve">spatial empirical </w:t>
      </w:r>
      <w:r w:rsidR="00E22BA0">
        <w:t>B</w:t>
      </w:r>
      <w:r w:rsidR="006B53B9" w:rsidRPr="00874673">
        <w:t>ayes</w:t>
      </w:r>
      <w:r w:rsidR="006B53B9">
        <w:t xml:space="preserve"> rate </w:t>
      </w:r>
      <w:r>
        <w:t>for White females;</w:t>
      </w:r>
    </w:p>
    <w:p w:rsidR="00250A56" w:rsidRDefault="006B53B9" w:rsidP="006B53B9">
      <w:pPr>
        <w:ind w:left="2880"/>
      </w:pPr>
      <w:r>
        <w:t>(Note: Display four maps in a single page)</w:t>
      </w:r>
    </w:p>
    <w:p w:rsidR="00084987" w:rsidRDefault="00084987" w:rsidP="00084987">
      <w:pPr>
        <w:pStyle w:val="ListParagraph"/>
        <w:numPr>
          <w:ilvl w:val="2"/>
          <w:numId w:val="3"/>
        </w:numPr>
      </w:pPr>
      <w:r>
        <w:t>Export the maps as a picture and insert below evaluation;</w:t>
      </w:r>
    </w:p>
    <w:p w:rsidR="00084987" w:rsidRDefault="00084987" w:rsidP="006B53B9">
      <w:pPr>
        <w:ind w:left="2880"/>
      </w:pPr>
    </w:p>
    <w:p w:rsidR="00250A56" w:rsidRDefault="00250A56" w:rsidP="00250A56">
      <w:pPr>
        <w:pStyle w:val="ListParagraph"/>
        <w:numPr>
          <w:ilvl w:val="1"/>
          <w:numId w:val="3"/>
        </w:numPr>
      </w:pPr>
      <w:r>
        <w:t>Raw and smoothed breast cancer mortality rates for Black females;</w:t>
      </w:r>
    </w:p>
    <w:p w:rsidR="006B53B9" w:rsidRDefault="006B53B9" w:rsidP="006B53B9">
      <w:pPr>
        <w:pStyle w:val="ListParagraph"/>
        <w:numPr>
          <w:ilvl w:val="2"/>
          <w:numId w:val="3"/>
        </w:numPr>
      </w:pPr>
      <w:r>
        <w:t>Map 1: raw rate for Black females;</w:t>
      </w:r>
    </w:p>
    <w:p w:rsidR="006B53B9" w:rsidRDefault="006B53B9" w:rsidP="006B53B9">
      <w:pPr>
        <w:pStyle w:val="ListParagraph"/>
        <w:numPr>
          <w:ilvl w:val="2"/>
          <w:numId w:val="3"/>
        </w:numPr>
      </w:pPr>
      <w:r>
        <w:t xml:space="preserve">Map 2: </w:t>
      </w:r>
      <w:r w:rsidRPr="00874673">
        <w:t xml:space="preserve">empirical </w:t>
      </w:r>
      <w:r w:rsidR="00E22BA0">
        <w:t>B</w:t>
      </w:r>
      <w:r w:rsidRPr="00874673">
        <w:t>ayes</w:t>
      </w:r>
      <w:r>
        <w:t xml:space="preserve"> rate for Black females;</w:t>
      </w:r>
    </w:p>
    <w:p w:rsidR="006B53B9" w:rsidRDefault="006B53B9" w:rsidP="006B53B9">
      <w:pPr>
        <w:pStyle w:val="ListParagraph"/>
        <w:numPr>
          <w:ilvl w:val="2"/>
          <w:numId w:val="3"/>
        </w:numPr>
      </w:pPr>
      <w:r>
        <w:t xml:space="preserve">Map 3: </w:t>
      </w:r>
      <w:r w:rsidRPr="00874673">
        <w:t xml:space="preserve">spatial rate </w:t>
      </w:r>
      <w:r>
        <w:t>for Black females;</w:t>
      </w:r>
    </w:p>
    <w:p w:rsidR="006B53B9" w:rsidRDefault="006B53B9" w:rsidP="006B53B9">
      <w:pPr>
        <w:pStyle w:val="ListParagraph"/>
        <w:numPr>
          <w:ilvl w:val="2"/>
          <w:numId w:val="3"/>
        </w:numPr>
      </w:pPr>
      <w:r>
        <w:t xml:space="preserve">Map 4: </w:t>
      </w:r>
      <w:r w:rsidRPr="00874673">
        <w:t xml:space="preserve">spatial empirical </w:t>
      </w:r>
      <w:r w:rsidR="00E22BA0">
        <w:t>B</w:t>
      </w:r>
      <w:r w:rsidRPr="00874673">
        <w:t>ayes</w:t>
      </w:r>
      <w:r>
        <w:t xml:space="preserve"> rate for Black females;</w:t>
      </w:r>
    </w:p>
    <w:p w:rsidR="006B53B9" w:rsidRDefault="006B53B9" w:rsidP="006B53B9">
      <w:pPr>
        <w:ind w:left="2880"/>
      </w:pPr>
      <w:r>
        <w:t>(Note: Display four maps in a single page)</w:t>
      </w:r>
    </w:p>
    <w:p w:rsidR="00084987" w:rsidRDefault="00084987" w:rsidP="00084987">
      <w:pPr>
        <w:pStyle w:val="ListParagraph"/>
        <w:numPr>
          <w:ilvl w:val="2"/>
          <w:numId w:val="3"/>
        </w:numPr>
      </w:pPr>
      <w:r>
        <w:t>Export the maps as a picture and insert below evaluation;</w:t>
      </w:r>
    </w:p>
    <w:p w:rsidR="00E0727C" w:rsidRDefault="00E0727C" w:rsidP="006B53B9">
      <w:pPr>
        <w:ind w:left="2880"/>
      </w:pPr>
    </w:p>
    <w:p w:rsidR="00250A56" w:rsidRPr="00874673" w:rsidRDefault="00652F04" w:rsidP="00E0727C">
      <w:pPr>
        <w:pStyle w:val="ListParagraph"/>
        <w:numPr>
          <w:ilvl w:val="0"/>
          <w:numId w:val="3"/>
        </w:numPr>
        <w:ind w:left="1080"/>
      </w:pPr>
      <w:r>
        <w:lastRenderedPageBreak/>
        <w:t xml:space="preserve">Do these maps of raw, </w:t>
      </w:r>
      <w:r w:rsidRPr="00874673">
        <w:t xml:space="preserve">empirical </w:t>
      </w:r>
      <w:r>
        <w:t>B</w:t>
      </w:r>
      <w:r w:rsidRPr="00874673">
        <w:t xml:space="preserve">ayes, spatial rate and spatial empirical </w:t>
      </w:r>
      <w:r>
        <w:t>B</w:t>
      </w:r>
      <w:r w:rsidRPr="00874673">
        <w:t>ayes</w:t>
      </w:r>
      <w:r>
        <w:t xml:space="preserve"> smoothed rates are similar? If the</w:t>
      </w:r>
      <w:r w:rsidR="007E5463">
        <w:t>y</w:t>
      </w:r>
      <w:r>
        <w:t xml:space="preserve"> are different, please explain why they are different. </w:t>
      </w:r>
    </w:p>
    <w:sectPr w:rsidR="00250A56" w:rsidRPr="00874673" w:rsidSect="00F034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442FD"/>
    <w:multiLevelType w:val="hybridMultilevel"/>
    <w:tmpl w:val="A490B83E"/>
    <w:lvl w:ilvl="0" w:tplc="801E6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5C77BA"/>
    <w:multiLevelType w:val="hybridMultilevel"/>
    <w:tmpl w:val="E960A346"/>
    <w:lvl w:ilvl="0" w:tplc="801E61C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4C31186"/>
    <w:multiLevelType w:val="hybridMultilevel"/>
    <w:tmpl w:val="E7F67026"/>
    <w:lvl w:ilvl="0" w:tplc="0409001B">
      <w:start w:val="1"/>
      <w:numFmt w:val="lowerRoman"/>
      <w:lvlText w:val="%1."/>
      <w:lvlJc w:val="righ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3">
    <w:nsid w:val="65BF18FB"/>
    <w:multiLevelType w:val="hybridMultilevel"/>
    <w:tmpl w:val="9346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1E0661"/>
    <w:rsid w:val="00013DB5"/>
    <w:rsid w:val="000358C7"/>
    <w:rsid w:val="00052C81"/>
    <w:rsid w:val="00084987"/>
    <w:rsid w:val="001958DE"/>
    <w:rsid w:val="001E0661"/>
    <w:rsid w:val="0020416D"/>
    <w:rsid w:val="00250A56"/>
    <w:rsid w:val="00297EB7"/>
    <w:rsid w:val="002D0D3C"/>
    <w:rsid w:val="00360156"/>
    <w:rsid w:val="003C6D1B"/>
    <w:rsid w:val="003E5070"/>
    <w:rsid w:val="003F5AEF"/>
    <w:rsid w:val="00480898"/>
    <w:rsid w:val="00544AAA"/>
    <w:rsid w:val="00652F04"/>
    <w:rsid w:val="00656E2B"/>
    <w:rsid w:val="006B53B9"/>
    <w:rsid w:val="006F6962"/>
    <w:rsid w:val="007E5463"/>
    <w:rsid w:val="007E6182"/>
    <w:rsid w:val="00841421"/>
    <w:rsid w:val="00874673"/>
    <w:rsid w:val="008A4E66"/>
    <w:rsid w:val="008B6F18"/>
    <w:rsid w:val="00970272"/>
    <w:rsid w:val="009B3E3E"/>
    <w:rsid w:val="00A73E8F"/>
    <w:rsid w:val="00AF3C39"/>
    <w:rsid w:val="00BA1D92"/>
    <w:rsid w:val="00BB2B3D"/>
    <w:rsid w:val="00BC67E5"/>
    <w:rsid w:val="00C4386D"/>
    <w:rsid w:val="00DD4898"/>
    <w:rsid w:val="00E0727C"/>
    <w:rsid w:val="00E22BA0"/>
    <w:rsid w:val="00EB32A6"/>
    <w:rsid w:val="00ED6F26"/>
    <w:rsid w:val="00F0349A"/>
    <w:rsid w:val="00F4746B"/>
    <w:rsid w:val="00F83B34"/>
    <w:rsid w:val="00FA004A"/>
    <w:rsid w:val="00FA3C94"/>
    <w:rsid w:val="00FB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349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6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465CC8DA.dotm</Template>
  <TotalTime>52</TotalTime>
  <Pages>2</Pages>
  <Words>404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Public Health &amp; Health Professions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Xu</dc:creator>
  <cp:keywords/>
  <dc:description/>
  <cp:lastModifiedBy>Xu,Xiaohui</cp:lastModifiedBy>
  <cp:revision>8</cp:revision>
  <dcterms:created xsi:type="dcterms:W3CDTF">2010-09-30T12:24:00Z</dcterms:created>
  <dcterms:modified xsi:type="dcterms:W3CDTF">2014-10-24T20:22:00Z</dcterms:modified>
</cp:coreProperties>
</file>