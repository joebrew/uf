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332" w:rsidRDefault="00595332" w:rsidP="00595332">
      <w:r>
        <w:t xml:space="preserve">Homework </w:t>
      </w:r>
      <w:r w:rsidR="00A76FCE">
        <w:t>11</w:t>
      </w:r>
      <w:r>
        <w:t xml:space="preserve">: </w:t>
      </w:r>
      <w:r w:rsidR="00A76FCE">
        <w:t xml:space="preserve">Disease </w:t>
      </w:r>
      <w:r>
        <w:t xml:space="preserve">Cluster </w:t>
      </w:r>
      <w:r w:rsidR="00A76FCE">
        <w:t>A</w:t>
      </w:r>
      <w:r>
        <w:t>nalysis</w:t>
      </w:r>
      <w:r w:rsidR="001E1DCD">
        <w:t xml:space="preserve"> -</w:t>
      </w:r>
      <w:proofErr w:type="spellStart"/>
      <w:r w:rsidR="001E1DCD">
        <w:t>SaTscan</w:t>
      </w:r>
      <w:proofErr w:type="spellEnd"/>
    </w:p>
    <w:p w:rsidR="00595332" w:rsidRDefault="00595332" w:rsidP="00595332">
      <w:r>
        <w:t>PHC 6937: Spatial Epidemiology</w:t>
      </w:r>
    </w:p>
    <w:p w:rsidR="00BB2B3D" w:rsidRDefault="00BB2B3D"/>
    <w:p w:rsidR="0048245F" w:rsidRDefault="001E1DCD" w:rsidP="0048245F">
      <w:proofErr w:type="spellStart"/>
      <w:r>
        <w:t>Stl_home</w:t>
      </w:r>
      <w:proofErr w:type="spellEnd"/>
      <w:r>
        <w:t xml:space="preserve"> </w:t>
      </w:r>
      <w:proofErr w:type="spellStart"/>
      <w:r>
        <w:t xml:space="preserve">is </w:t>
      </w:r>
      <w:proofErr w:type="spellEnd"/>
      <w:r>
        <w:t xml:space="preserve">a </w:t>
      </w:r>
      <w:proofErr w:type="spellStart"/>
      <w:r>
        <w:t>shapefile</w:t>
      </w:r>
      <w:proofErr w:type="spellEnd"/>
      <w:r>
        <w:t xml:space="preserve"> which include</w:t>
      </w:r>
      <w:r w:rsidR="0048245F">
        <w:t>s</w:t>
      </w:r>
      <w:r>
        <w:t xml:space="preserve"> </w:t>
      </w:r>
      <w:r>
        <w:t xml:space="preserve">St Louis region county homicide counts </w:t>
      </w:r>
      <w:r w:rsidR="0048245F">
        <w:t>(variable</w:t>
      </w:r>
      <w:proofErr w:type="gramStart"/>
      <w:r w:rsidR="0048245F">
        <w:t>:HC8893</w:t>
      </w:r>
      <w:proofErr w:type="gramEnd"/>
      <w:r w:rsidR="0048245F">
        <w:t>) and population (</w:t>
      </w:r>
      <w:r w:rsidR="0048245F">
        <w:t>variable:</w:t>
      </w:r>
      <w:r w:rsidR="0048245F">
        <w:t>PO</w:t>
      </w:r>
      <w:r w:rsidR="0048245F">
        <w:t>8893</w:t>
      </w:r>
      <w:r w:rsidR="0048245F">
        <w:t xml:space="preserve">). In this assignment, you are requested to perform </w:t>
      </w:r>
      <w:r w:rsidR="0048245F">
        <w:t>a pur</w:t>
      </w:r>
      <w:r w:rsidR="0048245F">
        <w:t>e</w:t>
      </w:r>
      <w:r w:rsidR="0048245F">
        <w:t>ly spatial scan test</w:t>
      </w:r>
      <w:r w:rsidR="0048245F">
        <w:t xml:space="preserve"> based on Poisson model to detect any disease clusters in the study region.</w:t>
      </w:r>
    </w:p>
    <w:p w:rsidR="0048245F" w:rsidRDefault="0048245F" w:rsidP="0048245F"/>
    <w:p w:rsidR="0048245F" w:rsidRDefault="0048245F" w:rsidP="0048245F">
      <w:r>
        <w:t xml:space="preserve">Steps: </w:t>
      </w:r>
      <w:r w:rsidR="00B823AF">
        <w:t>Import</w:t>
      </w:r>
      <w:r>
        <w:t xml:space="preserve"> the</w:t>
      </w:r>
      <w:r w:rsidR="00B823AF">
        <w:t xml:space="preserve"> </w:t>
      </w:r>
      <w:r>
        <w:t>data</w:t>
      </w:r>
      <w:r w:rsidR="00B823AF">
        <w:t xml:space="preserve"> into </w:t>
      </w:r>
      <w:proofErr w:type="spellStart"/>
      <w:r w:rsidR="00B823AF">
        <w:t>SatScan</w:t>
      </w:r>
      <w:proofErr w:type="spellEnd"/>
      <w:r>
        <w:t xml:space="preserve"> and set up the session to run the analysis</w:t>
      </w:r>
      <w:r w:rsidR="00B823AF">
        <w:t xml:space="preserve">. </w:t>
      </w:r>
    </w:p>
    <w:p w:rsidR="0048245F" w:rsidRDefault="0048245F" w:rsidP="0048245F">
      <w:pPr>
        <w:ind w:left="660"/>
      </w:pPr>
      <w:r>
        <w:t>Present the Output of the cluster information for evaluation (including the primary cluster and secondary cluster if necessary)</w:t>
      </w:r>
    </w:p>
    <w:p w:rsidR="0048245F" w:rsidRDefault="0048245F" w:rsidP="0048245F">
      <w:pPr>
        <w:pStyle w:val="ListParagraph"/>
      </w:pPr>
    </w:p>
    <w:p w:rsidR="00F2614E" w:rsidRDefault="00F2614E" w:rsidP="00F2614E">
      <w:pPr>
        <w:pStyle w:val="ListParagraph"/>
      </w:pPr>
    </w:p>
    <w:p w:rsidR="00E63814" w:rsidRDefault="00E63814" w:rsidP="00E63814"/>
    <w:p w:rsidR="00E63814" w:rsidRDefault="00E63814" w:rsidP="00E63814">
      <w:bookmarkStart w:id="0" w:name="_GoBack"/>
      <w:bookmarkEnd w:id="0"/>
    </w:p>
    <w:sectPr w:rsidR="00E63814" w:rsidSect="003419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96769"/>
    <w:multiLevelType w:val="hybridMultilevel"/>
    <w:tmpl w:val="7FAA3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595332"/>
    <w:rsid w:val="00013DB5"/>
    <w:rsid w:val="000358C7"/>
    <w:rsid w:val="00052C81"/>
    <w:rsid w:val="000A3189"/>
    <w:rsid w:val="001958DE"/>
    <w:rsid w:val="001E1DCD"/>
    <w:rsid w:val="0020416D"/>
    <w:rsid w:val="00297EB7"/>
    <w:rsid w:val="00341990"/>
    <w:rsid w:val="00360156"/>
    <w:rsid w:val="003C6D1B"/>
    <w:rsid w:val="003E5070"/>
    <w:rsid w:val="003F5AEF"/>
    <w:rsid w:val="00480898"/>
    <w:rsid w:val="0048245F"/>
    <w:rsid w:val="00595332"/>
    <w:rsid w:val="00656E2B"/>
    <w:rsid w:val="006F6962"/>
    <w:rsid w:val="00707C45"/>
    <w:rsid w:val="007E6182"/>
    <w:rsid w:val="00841421"/>
    <w:rsid w:val="008A4E66"/>
    <w:rsid w:val="008B6F18"/>
    <w:rsid w:val="009B3E3E"/>
    <w:rsid w:val="00A73E8F"/>
    <w:rsid w:val="00A76FCE"/>
    <w:rsid w:val="00AF3C39"/>
    <w:rsid w:val="00B823AF"/>
    <w:rsid w:val="00BA1D92"/>
    <w:rsid w:val="00BB1B4C"/>
    <w:rsid w:val="00BB2B3D"/>
    <w:rsid w:val="00BC67E5"/>
    <w:rsid w:val="00C4386D"/>
    <w:rsid w:val="00E50294"/>
    <w:rsid w:val="00E63814"/>
    <w:rsid w:val="00ED6F26"/>
    <w:rsid w:val="00F2614E"/>
    <w:rsid w:val="00F4746B"/>
    <w:rsid w:val="00F83B34"/>
    <w:rsid w:val="00FA004A"/>
    <w:rsid w:val="00FA3C94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53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E1947895.dotm</Template>
  <TotalTime>71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Public Health &amp; Health Professions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Xu</dc:creator>
  <cp:keywords/>
  <dc:description/>
  <cp:lastModifiedBy>Xu,Xiaohui</cp:lastModifiedBy>
  <cp:revision>6</cp:revision>
  <dcterms:created xsi:type="dcterms:W3CDTF">2010-11-02T20:23:00Z</dcterms:created>
  <dcterms:modified xsi:type="dcterms:W3CDTF">2014-11-06T23:01:00Z</dcterms:modified>
</cp:coreProperties>
</file>